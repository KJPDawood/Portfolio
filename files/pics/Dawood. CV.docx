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0B802" w14:textId="78E07CA7" w:rsidR="00CA167E" w:rsidRDefault="00CA167E" w:rsidP="00E1198A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7"/>
        <w:gridCol w:w="658"/>
        <w:gridCol w:w="4035"/>
        <w:gridCol w:w="3374"/>
        <w:gridCol w:w="659"/>
        <w:gridCol w:w="659"/>
      </w:tblGrid>
      <w:tr w:rsidR="00E1198A" w14:paraId="0DE0DD0E" w14:textId="77777777" w:rsidTr="00130503">
        <w:trPr>
          <w:trHeight w:val="2498"/>
        </w:trPr>
        <w:tc>
          <w:tcPr>
            <w:tcW w:w="657" w:type="dxa"/>
          </w:tcPr>
          <w:p w14:paraId="6EB01EA2" w14:textId="77777777" w:rsidR="00E1198A" w:rsidRDefault="00E1198A" w:rsidP="00E1198A"/>
        </w:tc>
        <w:tc>
          <w:tcPr>
            <w:tcW w:w="8726" w:type="dxa"/>
            <w:gridSpan w:val="4"/>
          </w:tcPr>
          <w:p w14:paraId="3F3ED15F" w14:textId="37896404" w:rsidR="00E1198A" w:rsidRPr="00AB60D8" w:rsidRDefault="00B44BE5" w:rsidP="00FB1C5E">
            <w:pPr>
              <w:pStyle w:val="Title"/>
              <w:rPr>
                <w:rFonts w:eastAsia="MS Gothic"/>
                <w:color w:val="000000" w:themeColor="text1"/>
              </w:rPr>
            </w:pPr>
            <w:r>
              <w:rPr>
                <w:rFonts w:eastAsia="MS Gothic"/>
                <w:color w:val="000000" w:themeColor="text1"/>
              </w:rPr>
              <w:t>MUHAMMAD DAWOOD</w:t>
            </w:r>
          </w:p>
          <w:p w14:paraId="75941B11" w14:textId="14E28662" w:rsidR="00AB60D8" w:rsidRDefault="00AB60D8" w:rsidP="00130503">
            <w:r>
              <w:t xml:space="preserve">DOB: </w:t>
            </w:r>
            <w:r w:rsidR="00B44BE5">
              <w:t>25</w:t>
            </w:r>
            <w:r w:rsidRPr="00AB60D8">
              <w:rPr>
                <w:vertAlign w:val="superscript"/>
              </w:rPr>
              <w:t>th</w:t>
            </w:r>
            <w:r>
              <w:t xml:space="preserve"> December 200</w:t>
            </w:r>
            <w:r w:rsidR="00B44BE5">
              <w:t>6</w:t>
            </w:r>
          </w:p>
        </w:tc>
        <w:tc>
          <w:tcPr>
            <w:tcW w:w="659" w:type="dxa"/>
          </w:tcPr>
          <w:p w14:paraId="4DDF62DF" w14:textId="77777777" w:rsidR="00E1198A" w:rsidRDefault="00E1198A" w:rsidP="00E1198A"/>
        </w:tc>
      </w:tr>
      <w:tr w:rsidR="00C83779" w14:paraId="4557C593" w14:textId="77777777" w:rsidTr="00130503">
        <w:trPr>
          <w:trHeight w:val="2576"/>
        </w:trPr>
        <w:tc>
          <w:tcPr>
            <w:tcW w:w="657" w:type="dxa"/>
          </w:tcPr>
          <w:p w14:paraId="068D25FA" w14:textId="77777777" w:rsidR="00C83779" w:rsidRDefault="00C83779" w:rsidP="00C83779"/>
        </w:tc>
        <w:tc>
          <w:tcPr>
            <w:tcW w:w="658" w:type="dxa"/>
          </w:tcPr>
          <w:p w14:paraId="6FF68AA9" w14:textId="77777777" w:rsidR="00C83779" w:rsidRPr="00890E6C" w:rsidRDefault="00C83779" w:rsidP="00C83779">
            <w:pPr>
              <w:rPr>
                <w:rFonts w:eastAsia="MS Gothic"/>
              </w:rPr>
            </w:pPr>
          </w:p>
        </w:tc>
        <w:tc>
          <w:tcPr>
            <w:tcW w:w="4035" w:type="dxa"/>
          </w:tcPr>
          <w:p w14:paraId="603260FD" w14:textId="1984D62D" w:rsidR="00C83779" w:rsidRPr="00AB60D8" w:rsidRDefault="006964F2" w:rsidP="00C83779">
            <w:pPr>
              <w:pStyle w:val="Subtitle"/>
              <w:rPr>
                <w:color w:val="4D4D4D" w:themeColor="text2"/>
              </w:rPr>
            </w:pPr>
            <w:r w:rsidRPr="00AB60D8">
              <w:rPr>
                <w:color w:val="4D4D4D" w:themeColor="text2"/>
              </w:rPr>
              <w:t>Objective</w:t>
            </w:r>
          </w:p>
          <w:p w14:paraId="543B5819" w14:textId="65511B13" w:rsidR="00C83779" w:rsidRDefault="00412A5E" w:rsidP="00FB1C5E">
            <w:r>
              <w:t xml:space="preserve">Wishing to contribute to your firm by </w:t>
            </w:r>
            <w:r w:rsidR="00394153">
              <w:t>frontend development. Trained in many industry standards of modern technology.</w:t>
            </w:r>
          </w:p>
          <w:p w14:paraId="07BFC3D2" w14:textId="132B8165" w:rsidR="007156B6" w:rsidRPr="00864AFA" w:rsidRDefault="007156B6" w:rsidP="00FB1C5E"/>
        </w:tc>
        <w:tc>
          <w:tcPr>
            <w:tcW w:w="3374" w:type="dxa"/>
          </w:tcPr>
          <w:p w14:paraId="62C81712" w14:textId="77777777" w:rsidR="00C83779" w:rsidRPr="00FB1C5E" w:rsidRDefault="00000000" w:rsidP="00FB1C5E">
            <w:pPr>
              <w:pStyle w:val="Subtitle"/>
            </w:pPr>
            <w:sdt>
              <w:sdtPr>
                <w:id w:val="-383262371"/>
                <w:placeholder>
                  <w:docPart w:val="4F30A38AB60C44DC87DA7D6CA3F2459C"/>
                </w:placeholder>
                <w:temporary/>
                <w:showingPlcHdr/>
                <w15:appearance w15:val="hidden"/>
              </w:sdtPr>
              <w:sdtContent>
                <w:r w:rsidR="006216D2" w:rsidRPr="00AB60D8">
                  <w:rPr>
                    <w:color w:val="4D4D4D" w:themeColor="text2"/>
                  </w:rPr>
                  <w:t>Contact Info</w:t>
                </w:r>
              </w:sdtContent>
            </w:sdt>
          </w:p>
          <w:p w14:paraId="3129E7D4" w14:textId="7CBA8DF0" w:rsidR="00C83779" w:rsidRDefault="0034546C" w:rsidP="006216D2">
            <w:r w:rsidRPr="0034546C">
              <w:t>+92 3</w:t>
            </w:r>
            <w:r w:rsidR="00B44BE5">
              <w:t>402212120</w:t>
            </w:r>
          </w:p>
          <w:p w14:paraId="7B935060" w14:textId="6B86CE03" w:rsidR="00C83779" w:rsidRDefault="00394153" w:rsidP="006216D2">
            <w:hyperlink r:id="rId12" w:history="1">
              <w:r w:rsidRPr="00782AF3">
                <w:rPr>
                  <w:rStyle w:val="Hyperlink"/>
                </w:rPr>
                <w:t>kjpdawood@gmail.com</w:t>
              </w:r>
            </w:hyperlink>
          </w:p>
          <w:p w14:paraId="5AE579A7" w14:textId="43B8CCB5" w:rsidR="00394153" w:rsidRDefault="00394153" w:rsidP="00394153">
            <w:r>
              <w:t>Kjpdawood (GitHub)</w:t>
            </w:r>
          </w:p>
          <w:p w14:paraId="3575E3DA" w14:textId="2BDB0639" w:rsidR="00394153" w:rsidRDefault="00394153" w:rsidP="00394153">
            <w:r>
              <w:t>Kjp Dawood (Linkedin)</w:t>
            </w:r>
          </w:p>
          <w:p w14:paraId="5D7F69B6" w14:textId="14A50D76" w:rsidR="006216D2" w:rsidRPr="00890E6C" w:rsidRDefault="0034546C" w:rsidP="006216D2">
            <w:pPr>
              <w:rPr>
                <w:rFonts w:eastAsia="MS Gothic"/>
              </w:rPr>
            </w:pPr>
            <w:r>
              <w:rPr>
                <w:rFonts w:eastAsia="MS Gothic"/>
              </w:rPr>
              <w:t>Bohrapir, Karachi.</w:t>
            </w:r>
          </w:p>
        </w:tc>
        <w:tc>
          <w:tcPr>
            <w:tcW w:w="659" w:type="dxa"/>
          </w:tcPr>
          <w:p w14:paraId="7C074840" w14:textId="77777777" w:rsidR="00C83779" w:rsidRPr="00890E6C" w:rsidRDefault="00C83779" w:rsidP="00C83779">
            <w:pPr>
              <w:rPr>
                <w:rFonts w:eastAsia="MS Gothic"/>
              </w:rPr>
            </w:pPr>
          </w:p>
        </w:tc>
        <w:tc>
          <w:tcPr>
            <w:tcW w:w="659" w:type="dxa"/>
          </w:tcPr>
          <w:p w14:paraId="3E6BB6FC" w14:textId="77777777" w:rsidR="00C83779" w:rsidRDefault="00C83779" w:rsidP="00C83779"/>
        </w:tc>
      </w:tr>
      <w:tr w:rsidR="00864AFA" w14:paraId="1AD233D1" w14:textId="77777777" w:rsidTr="00130503">
        <w:tc>
          <w:tcPr>
            <w:tcW w:w="657" w:type="dxa"/>
          </w:tcPr>
          <w:p w14:paraId="44FE8E1E" w14:textId="77777777" w:rsidR="00864AFA" w:rsidRDefault="00864AFA" w:rsidP="00C83779"/>
        </w:tc>
        <w:tc>
          <w:tcPr>
            <w:tcW w:w="658" w:type="dxa"/>
          </w:tcPr>
          <w:p w14:paraId="749EF27B" w14:textId="77777777" w:rsidR="00864AFA" w:rsidRPr="00890E6C" w:rsidRDefault="00864AFA" w:rsidP="00C83779">
            <w:pPr>
              <w:rPr>
                <w:rFonts w:eastAsia="MS Gothic"/>
              </w:rPr>
            </w:pPr>
          </w:p>
        </w:tc>
        <w:tc>
          <w:tcPr>
            <w:tcW w:w="4035" w:type="dxa"/>
          </w:tcPr>
          <w:p w14:paraId="10C953DE" w14:textId="77777777" w:rsidR="00864AFA" w:rsidRPr="00FE02DA" w:rsidRDefault="00000000" w:rsidP="00864AFA">
            <w:pPr>
              <w:pStyle w:val="Subtitle"/>
              <w:spacing w:after="240"/>
              <w:rPr>
                <w:b w:val="0"/>
              </w:rPr>
            </w:pPr>
            <w:sdt>
              <w:sdtPr>
                <w:rPr>
                  <w:b w:val="0"/>
                  <w:caps w:val="0"/>
                  <w:color w:val="auto"/>
                </w:rPr>
                <w:id w:val="-1726834745"/>
                <w:placeholder>
                  <w:docPart w:val="2A60723D65D44C8F82A24B8432003E52"/>
                </w:placeholder>
                <w:temporary/>
                <w:showingPlcHdr/>
                <w15:appearance w15:val="hidden"/>
              </w:sdtPr>
              <w:sdtEndPr>
                <w:rPr>
                  <w:b/>
                  <w:caps/>
                  <w:color w:val="39A5B7" w:themeColor="accent1"/>
                </w:rPr>
              </w:sdtEndPr>
              <w:sdtContent>
                <w:r w:rsidR="004A46E6" w:rsidRPr="00AB60D8">
                  <w:rPr>
                    <w:color w:val="4D4D4D" w:themeColor="text2"/>
                  </w:rPr>
                  <w:t>EDUCATION</w:t>
                </w:r>
              </w:sdtContent>
            </w:sdt>
          </w:p>
          <w:p w14:paraId="16A336CE" w14:textId="2E8646BE" w:rsidR="00864AFA" w:rsidRPr="00440CA6" w:rsidRDefault="0034546C" w:rsidP="00440CA6">
            <w:pPr>
              <w:pStyle w:val="Heading1"/>
            </w:pPr>
            <w:r>
              <w:t>matric</w:t>
            </w:r>
          </w:p>
          <w:p w14:paraId="0E7A376F" w14:textId="5DA4916F" w:rsidR="00864AFA" w:rsidRDefault="007156B6" w:rsidP="00864AFA">
            <w:r>
              <w:t>PRIVATE (SINDH BOARD)</w:t>
            </w:r>
          </w:p>
          <w:p w14:paraId="20AEB878" w14:textId="38FD97E4" w:rsidR="00864AFA" w:rsidRDefault="0034546C" w:rsidP="004A46E6">
            <w:r>
              <w:t>20</w:t>
            </w:r>
            <w:r w:rsidR="00B44BE5">
              <w:t>23</w:t>
            </w:r>
          </w:p>
          <w:p w14:paraId="0CDA9160" w14:textId="27C68AC4" w:rsidR="0034546C" w:rsidRDefault="0034546C" w:rsidP="0034546C">
            <w:pPr>
              <w:pStyle w:val="Heading1"/>
            </w:pPr>
            <w:r>
              <w:t>INTERMEDIATE</w:t>
            </w:r>
          </w:p>
          <w:p w14:paraId="450A4D13" w14:textId="0A83A71D" w:rsidR="0034546C" w:rsidRDefault="00B44BE5" w:rsidP="0034546C">
            <w:r>
              <w:t>S.M ARTS &amp; COMMERCE BOYS GOVT. COLLEGE</w:t>
            </w:r>
          </w:p>
          <w:p w14:paraId="6988EFAD" w14:textId="77777777" w:rsidR="0034546C" w:rsidRDefault="0034546C" w:rsidP="00B44BE5">
            <w:r>
              <w:t>202</w:t>
            </w:r>
            <w:r w:rsidR="00B44BE5">
              <w:t>3- In progress</w:t>
            </w:r>
          </w:p>
          <w:p w14:paraId="779076AF" w14:textId="3E027EE8" w:rsidR="00412A5E" w:rsidRDefault="00412A5E" w:rsidP="00412A5E">
            <w:pPr>
              <w:rPr>
                <w:rFonts w:asciiTheme="majorHAnsi" w:hAnsiTheme="majorHAnsi"/>
                <w:b/>
                <w:bCs/>
                <w:color w:val="auto"/>
              </w:rPr>
            </w:pPr>
            <w:r>
              <w:rPr>
                <w:rFonts w:asciiTheme="majorHAnsi" w:hAnsiTheme="majorHAnsi"/>
                <w:b/>
                <w:bCs/>
                <w:color w:val="auto"/>
              </w:rPr>
              <w:t>PHOTOGRAPHY</w:t>
            </w:r>
          </w:p>
          <w:p w14:paraId="190F9794" w14:textId="1885F8E9" w:rsidR="00412A5E" w:rsidRPr="00412A5E" w:rsidRDefault="00412A5E" w:rsidP="00412A5E">
            <w:pPr>
              <w:rPr>
                <w:color w:val="4D4D4D" w:themeColor="text2"/>
              </w:rPr>
            </w:pPr>
            <w:r>
              <w:rPr>
                <w:color w:val="4D4D4D" w:themeColor="text2"/>
              </w:rPr>
              <w:t>N.J.V G.H.S SCHOOL</w:t>
            </w:r>
          </w:p>
          <w:p w14:paraId="7E18D0CF" w14:textId="59DF7DAC" w:rsidR="00412A5E" w:rsidRPr="00412A5E" w:rsidRDefault="00412A5E" w:rsidP="00412A5E">
            <w:pPr>
              <w:rPr>
                <w:color w:val="4D4D4D" w:themeColor="text2"/>
              </w:rPr>
            </w:pPr>
            <w:r w:rsidRPr="00412A5E">
              <w:rPr>
                <w:color w:val="4D4D4D" w:themeColor="text2"/>
              </w:rPr>
              <w:t>20</w:t>
            </w:r>
            <w:r>
              <w:rPr>
                <w:color w:val="4D4D4D" w:themeColor="text2"/>
              </w:rPr>
              <w:t>19</w:t>
            </w:r>
          </w:p>
          <w:p w14:paraId="4F1EEC7D" w14:textId="0CAE0687" w:rsidR="00412A5E" w:rsidRDefault="00412A5E" w:rsidP="00412A5E">
            <w:pPr>
              <w:rPr>
                <w:rFonts w:asciiTheme="majorHAnsi" w:hAnsiTheme="majorHAnsi"/>
                <w:b/>
                <w:bCs/>
                <w:color w:val="auto"/>
              </w:rPr>
            </w:pPr>
            <w:r>
              <w:rPr>
                <w:rFonts w:asciiTheme="majorHAnsi" w:hAnsiTheme="majorHAnsi"/>
                <w:b/>
                <w:bCs/>
                <w:color w:val="auto"/>
              </w:rPr>
              <w:t>MOBILE REPAIRING DIPLOMA</w:t>
            </w:r>
          </w:p>
          <w:p w14:paraId="645DE94F" w14:textId="342C9367" w:rsidR="00412A5E" w:rsidRPr="00412A5E" w:rsidRDefault="00412A5E" w:rsidP="00412A5E">
            <w:pPr>
              <w:rPr>
                <w:color w:val="4D4D4D" w:themeColor="text2"/>
              </w:rPr>
            </w:pPr>
            <w:r>
              <w:rPr>
                <w:color w:val="4D4D4D" w:themeColor="text2"/>
              </w:rPr>
              <w:t>IBRAHIM JAMAL INSTITUTE</w:t>
            </w:r>
          </w:p>
          <w:p w14:paraId="3CB1AF5C" w14:textId="3391D7D1" w:rsidR="00412A5E" w:rsidRDefault="00412A5E" w:rsidP="00412A5E">
            <w:pPr>
              <w:rPr>
                <w:color w:val="4D4D4D" w:themeColor="text2"/>
              </w:rPr>
            </w:pPr>
            <w:r w:rsidRPr="00412A5E">
              <w:rPr>
                <w:color w:val="4D4D4D" w:themeColor="text2"/>
              </w:rPr>
              <w:t>202</w:t>
            </w:r>
            <w:r>
              <w:rPr>
                <w:color w:val="4D4D4D" w:themeColor="text2"/>
              </w:rPr>
              <w:t>1</w:t>
            </w:r>
          </w:p>
          <w:p w14:paraId="794AF87D" w14:textId="4F51882F" w:rsidR="00A7698E" w:rsidRDefault="00A7698E" w:rsidP="00A7698E">
            <w:pPr>
              <w:rPr>
                <w:rFonts w:asciiTheme="majorHAnsi" w:hAnsiTheme="majorHAnsi"/>
                <w:b/>
                <w:bCs/>
                <w:color w:val="auto"/>
              </w:rPr>
            </w:pPr>
            <w:r>
              <w:rPr>
                <w:rFonts w:asciiTheme="majorHAnsi" w:hAnsiTheme="majorHAnsi"/>
                <w:b/>
                <w:bCs/>
                <w:color w:val="auto"/>
              </w:rPr>
              <w:t>ENGLISH LANGUAGE COURSE</w:t>
            </w:r>
          </w:p>
          <w:p w14:paraId="1A1DAA94" w14:textId="77777777" w:rsidR="00A7698E" w:rsidRPr="00412A5E" w:rsidRDefault="00A7698E" w:rsidP="00A7698E">
            <w:pPr>
              <w:rPr>
                <w:color w:val="4D4D4D" w:themeColor="text2"/>
              </w:rPr>
            </w:pPr>
            <w:r>
              <w:rPr>
                <w:color w:val="4D4D4D" w:themeColor="text2"/>
              </w:rPr>
              <w:t>IBRAHIM JAMAL INSTITUTE</w:t>
            </w:r>
          </w:p>
          <w:p w14:paraId="7F8DADA1" w14:textId="61FA12EF" w:rsidR="00A7698E" w:rsidRDefault="00A7698E" w:rsidP="00A7698E">
            <w:pPr>
              <w:rPr>
                <w:color w:val="4D4D4D" w:themeColor="text2"/>
              </w:rPr>
            </w:pPr>
            <w:r w:rsidRPr="00412A5E">
              <w:rPr>
                <w:color w:val="4D4D4D" w:themeColor="text2"/>
              </w:rPr>
              <w:t>202</w:t>
            </w:r>
            <w:r>
              <w:rPr>
                <w:color w:val="4D4D4D" w:themeColor="text2"/>
              </w:rPr>
              <w:t>1</w:t>
            </w:r>
          </w:p>
          <w:p w14:paraId="18E8CC21" w14:textId="16EED6B9" w:rsidR="00412A5E" w:rsidRPr="00412A5E" w:rsidRDefault="00412A5E" w:rsidP="00412A5E">
            <w:pPr>
              <w:rPr>
                <w:rFonts w:asciiTheme="majorHAnsi" w:hAnsiTheme="majorHAnsi"/>
                <w:b/>
                <w:bCs/>
                <w:color w:val="auto"/>
              </w:rPr>
            </w:pPr>
            <w:r>
              <w:rPr>
                <w:rFonts w:asciiTheme="majorHAnsi" w:hAnsiTheme="majorHAnsi"/>
                <w:b/>
                <w:bCs/>
                <w:color w:val="auto"/>
              </w:rPr>
              <w:t>CERTIFIED ETHICAL HACKING</w:t>
            </w:r>
          </w:p>
          <w:p w14:paraId="179BA3FF" w14:textId="6FF18C87" w:rsidR="00412A5E" w:rsidRDefault="00412A5E" w:rsidP="00412A5E">
            <w:r>
              <w:t>P</w:t>
            </w:r>
            <w:r w:rsidR="00394153">
              <w:t>ROFESSIONAL</w:t>
            </w:r>
            <w:r>
              <w:t xml:space="preserve"> FREELANCING TRAINING PROGRAMME</w:t>
            </w:r>
          </w:p>
          <w:p w14:paraId="4FBA2B78" w14:textId="2C0AA583" w:rsidR="00412A5E" w:rsidRDefault="00412A5E" w:rsidP="00412A5E">
            <w:r>
              <w:t>2022</w:t>
            </w:r>
          </w:p>
          <w:p w14:paraId="3180520E" w14:textId="77777777" w:rsidR="007156B6" w:rsidRDefault="00412A5E" w:rsidP="00B44BE5">
            <w:pPr>
              <w:rPr>
                <w:rFonts w:asciiTheme="majorHAnsi" w:hAnsiTheme="majorHAnsi"/>
                <w:b/>
                <w:bCs/>
                <w:color w:val="auto"/>
              </w:rPr>
            </w:pPr>
            <w:r w:rsidRPr="00412A5E">
              <w:rPr>
                <w:rFonts w:asciiTheme="majorHAnsi" w:hAnsiTheme="majorHAnsi"/>
                <w:b/>
                <w:bCs/>
                <w:color w:val="auto"/>
              </w:rPr>
              <w:t>FULL STACK DEVELOPMENT DIPLOMA</w:t>
            </w:r>
          </w:p>
          <w:p w14:paraId="69F2BFC3" w14:textId="77777777" w:rsidR="00412A5E" w:rsidRPr="00412A5E" w:rsidRDefault="00412A5E" w:rsidP="00B44BE5">
            <w:pPr>
              <w:rPr>
                <w:color w:val="4D4D4D" w:themeColor="text2"/>
              </w:rPr>
            </w:pPr>
            <w:r w:rsidRPr="00412A5E">
              <w:rPr>
                <w:color w:val="4D4D4D" w:themeColor="text2"/>
              </w:rPr>
              <w:t>SAYLANI MASS IT TRAINING (SMIT)</w:t>
            </w:r>
          </w:p>
          <w:p w14:paraId="01AD5274" w14:textId="19362126" w:rsidR="00412A5E" w:rsidRPr="00412A5E" w:rsidRDefault="00412A5E" w:rsidP="00B44BE5">
            <w:pPr>
              <w:rPr>
                <w:color w:val="7F7F7F" w:themeColor="text1" w:themeTint="80"/>
              </w:rPr>
            </w:pPr>
            <w:r w:rsidRPr="00412A5E">
              <w:rPr>
                <w:color w:val="4D4D4D" w:themeColor="text2"/>
              </w:rPr>
              <w:t>2023- In progress</w:t>
            </w:r>
          </w:p>
        </w:tc>
        <w:tc>
          <w:tcPr>
            <w:tcW w:w="3374" w:type="dxa"/>
          </w:tcPr>
          <w:p w14:paraId="7140D74C" w14:textId="77777777" w:rsidR="00864AFA" w:rsidRPr="00FE02DA" w:rsidRDefault="00000000" w:rsidP="004A46E6">
            <w:pPr>
              <w:pStyle w:val="Subtitle"/>
              <w:spacing w:after="240"/>
              <w:rPr>
                <w:b w:val="0"/>
              </w:rPr>
            </w:pPr>
            <w:sdt>
              <w:sdtPr>
                <w:id w:val="-671419010"/>
                <w:placeholder>
                  <w:docPart w:val="C3B876B588B54951B55705660EE61978"/>
                </w:placeholder>
                <w:temporary/>
                <w:showingPlcHdr/>
                <w15:appearance w15:val="hidden"/>
              </w:sdtPr>
              <w:sdtContent>
                <w:r w:rsidR="004A46E6" w:rsidRPr="00AB60D8">
                  <w:rPr>
                    <w:color w:val="4D4D4D" w:themeColor="text2"/>
                  </w:rPr>
                  <w:t>SKILLS</w:t>
                </w:r>
              </w:sdtContent>
            </w:sdt>
          </w:p>
          <w:p w14:paraId="451868A4" w14:textId="01B8AECB" w:rsidR="006964F2" w:rsidRPr="007156B6" w:rsidRDefault="007156B6" w:rsidP="006964F2">
            <w:pPr>
              <w:pStyle w:val="BulletsSkills"/>
              <w:rPr>
                <w:sz w:val="20"/>
                <w:szCs w:val="20"/>
              </w:rPr>
            </w:pPr>
            <w:r w:rsidRPr="007156B6">
              <w:rPr>
                <w:sz w:val="20"/>
                <w:szCs w:val="20"/>
              </w:rPr>
              <w:t>HTML</w:t>
            </w:r>
          </w:p>
          <w:p w14:paraId="54732D8C" w14:textId="15C6FFF8" w:rsidR="006964F2" w:rsidRPr="007156B6" w:rsidRDefault="007156B6" w:rsidP="006964F2">
            <w:pPr>
              <w:pStyle w:val="BulletsSkills"/>
              <w:rPr>
                <w:sz w:val="20"/>
                <w:szCs w:val="20"/>
              </w:rPr>
            </w:pPr>
            <w:r w:rsidRPr="007156B6">
              <w:rPr>
                <w:sz w:val="20"/>
                <w:szCs w:val="20"/>
              </w:rPr>
              <w:t>CSS</w:t>
            </w:r>
          </w:p>
          <w:p w14:paraId="61A7491F" w14:textId="226FB381" w:rsidR="006964F2" w:rsidRPr="007156B6" w:rsidRDefault="007156B6" w:rsidP="006964F2">
            <w:pPr>
              <w:pStyle w:val="BulletsSkills"/>
              <w:rPr>
                <w:sz w:val="20"/>
                <w:szCs w:val="20"/>
              </w:rPr>
            </w:pPr>
            <w:r w:rsidRPr="007156B6">
              <w:rPr>
                <w:sz w:val="20"/>
                <w:szCs w:val="20"/>
              </w:rPr>
              <w:t>Java Script</w:t>
            </w:r>
          </w:p>
          <w:p w14:paraId="2F0CF967" w14:textId="7C1F4AF3" w:rsidR="006964F2" w:rsidRPr="007156B6" w:rsidRDefault="007156B6" w:rsidP="006964F2">
            <w:pPr>
              <w:pStyle w:val="BulletsSkills"/>
              <w:rPr>
                <w:sz w:val="20"/>
                <w:szCs w:val="20"/>
              </w:rPr>
            </w:pPr>
            <w:r w:rsidRPr="007156B6">
              <w:rPr>
                <w:sz w:val="20"/>
                <w:szCs w:val="20"/>
              </w:rPr>
              <w:t>Git &amp; GitHub</w:t>
            </w:r>
          </w:p>
          <w:p w14:paraId="650BAD83" w14:textId="196817AF" w:rsidR="007156B6" w:rsidRPr="007156B6" w:rsidRDefault="007156B6" w:rsidP="006964F2">
            <w:pPr>
              <w:pStyle w:val="BulletsSkills"/>
              <w:rPr>
                <w:sz w:val="20"/>
                <w:szCs w:val="20"/>
              </w:rPr>
            </w:pPr>
            <w:r w:rsidRPr="007156B6">
              <w:rPr>
                <w:sz w:val="20"/>
                <w:szCs w:val="20"/>
              </w:rPr>
              <w:t>Bootstrap</w:t>
            </w:r>
          </w:p>
          <w:p w14:paraId="4463A0E9" w14:textId="79D155D0" w:rsidR="007156B6" w:rsidRPr="007156B6" w:rsidRDefault="007156B6" w:rsidP="007156B6">
            <w:pPr>
              <w:pStyle w:val="BulletsSkills"/>
              <w:rPr>
                <w:sz w:val="20"/>
                <w:szCs w:val="20"/>
              </w:rPr>
            </w:pPr>
            <w:r w:rsidRPr="007156B6">
              <w:rPr>
                <w:sz w:val="20"/>
                <w:szCs w:val="20"/>
              </w:rPr>
              <w:t>Certified Ethical Hacking</w:t>
            </w:r>
          </w:p>
          <w:p w14:paraId="242D72F5" w14:textId="3636A5A8" w:rsidR="007156B6" w:rsidRPr="007156B6" w:rsidRDefault="007156B6" w:rsidP="007156B6">
            <w:pPr>
              <w:pStyle w:val="BulletsSkills"/>
              <w:rPr>
                <w:sz w:val="20"/>
                <w:szCs w:val="20"/>
              </w:rPr>
            </w:pPr>
            <w:r w:rsidRPr="007156B6">
              <w:rPr>
                <w:sz w:val="20"/>
                <w:szCs w:val="20"/>
              </w:rPr>
              <w:t>Photography</w:t>
            </w:r>
          </w:p>
          <w:p w14:paraId="33A8BCD0" w14:textId="3AD137FE" w:rsidR="007156B6" w:rsidRPr="007156B6" w:rsidRDefault="007156B6" w:rsidP="007156B6">
            <w:pPr>
              <w:pStyle w:val="BulletsSkills"/>
              <w:rPr>
                <w:sz w:val="20"/>
                <w:szCs w:val="20"/>
              </w:rPr>
            </w:pPr>
            <w:r w:rsidRPr="007156B6">
              <w:rPr>
                <w:sz w:val="20"/>
                <w:szCs w:val="20"/>
              </w:rPr>
              <w:t>Canva</w:t>
            </w:r>
          </w:p>
          <w:p w14:paraId="209537F2" w14:textId="56B0DFB3" w:rsidR="007156B6" w:rsidRPr="007156B6" w:rsidRDefault="007156B6" w:rsidP="007156B6">
            <w:pPr>
              <w:pStyle w:val="BulletsSkills"/>
              <w:rPr>
                <w:sz w:val="20"/>
                <w:szCs w:val="20"/>
              </w:rPr>
            </w:pPr>
            <w:r w:rsidRPr="007156B6">
              <w:rPr>
                <w:sz w:val="20"/>
                <w:szCs w:val="20"/>
              </w:rPr>
              <w:t>Mobile Repairing</w:t>
            </w:r>
          </w:p>
          <w:p w14:paraId="1FC8A250" w14:textId="15F1F79D" w:rsidR="006964F2" w:rsidRDefault="006964F2" w:rsidP="006964F2">
            <w:pPr>
              <w:pStyle w:val="BulletsSkills"/>
              <w:rPr>
                <w:sz w:val="20"/>
                <w:szCs w:val="20"/>
              </w:rPr>
            </w:pPr>
            <w:r w:rsidRPr="007156B6">
              <w:rPr>
                <w:sz w:val="20"/>
                <w:szCs w:val="20"/>
              </w:rPr>
              <w:t>Technology Integration</w:t>
            </w:r>
          </w:p>
          <w:p w14:paraId="417DADE1" w14:textId="6A0F3E2F" w:rsidR="00412A5E" w:rsidRDefault="00412A5E" w:rsidP="006964F2">
            <w:pPr>
              <w:pStyle w:val="BulletsSkill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Chess</w:t>
            </w:r>
          </w:p>
          <w:p w14:paraId="53DBD3A1" w14:textId="7B457D91" w:rsidR="00A7698E" w:rsidRPr="007156B6" w:rsidRDefault="00A7698E" w:rsidP="006964F2">
            <w:pPr>
              <w:pStyle w:val="BulletsSkill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</w:t>
            </w:r>
          </w:p>
          <w:p w14:paraId="6F078BE2" w14:textId="09D50DCB" w:rsidR="006964F2" w:rsidRPr="007156B6" w:rsidRDefault="006964F2" w:rsidP="006964F2">
            <w:pPr>
              <w:pStyle w:val="BulletsSkills"/>
              <w:rPr>
                <w:sz w:val="20"/>
                <w:szCs w:val="20"/>
              </w:rPr>
            </w:pPr>
            <w:r w:rsidRPr="007156B6">
              <w:rPr>
                <w:sz w:val="20"/>
                <w:szCs w:val="20"/>
              </w:rPr>
              <w:t>Adaptability</w:t>
            </w:r>
          </w:p>
          <w:p w14:paraId="07BABB7B" w14:textId="7CDFA9E2" w:rsidR="00864AFA" w:rsidRPr="007156B6" w:rsidRDefault="006964F2" w:rsidP="007156B6">
            <w:pPr>
              <w:pStyle w:val="BulletsSkills"/>
              <w:rPr>
                <w:sz w:val="20"/>
                <w:szCs w:val="20"/>
              </w:rPr>
            </w:pPr>
            <w:r w:rsidRPr="007156B6">
              <w:rPr>
                <w:sz w:val="20"/>
                <w:szCs w:val="20"/>
              </w:rPr>
              <w:t>Collaboration</w:t>
            </w:r>
          </w:p>
        </w:tc>
        <w:tc>
          <w:tcPr>
            <w:tcW w:w="659" w:type="dxa"/>
          </w:tcPr>
          <w:p w14:paraId="21B70B2B" w14:textId="77777777" w:rsidR="00864AFA" w:rsidRPr="00890E6C" w:rsidRDefault="00864AFA" w:rsidP="00C83779">
            <w:pPr>
              <w:rPr>
                <w:rFonts w:eastAsia="MS Gothic"/>
              </w:rPr>
            </w:pPr>
          </w:p>
        </w:tc>
        <w:tc>
          <w:tcPr>
            <w:tcW w:w="659" w:type="dxa"/>
          </w:tcPr>
          <w:p w14:paraId="06342DEB" w14:textId="77777777" w:rsidR="00864AFA" w:rsidRDefault="00864AFA" w:rsidP="00C83779"/>
        </w:tc>
      </w:tr>
    </w:tbl>
    <w:p w14:paraId="0D1A892F" w14:textId="77777777" w:rsidR="00F8542E" w:rsidRPr="00D70552" w:rsidRDefault="00F8542E" w:rsidP="00C83779"/>
    <w:sectPr w:rsidR="00F8542E" w:rsidRPr="00D70552" w:rsidSect="00864AFA">
      <w:pgSz w:w="12240" w:h="15840"/>
      <w:pgMar w:top="634" w:right="1094" w:bottom="634" w:left="109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85364" w14:textId="77777777" w:rsidR="005D534B" w:rsidRDefault="005D534B">
      <w:r>
        <w:separator/>
      </w:r>
    </w:p>
  </w:endnote>
  <w:endnote w:type="continuationSeparator" w:id="0">
    <w:p w14:paraId="30EBCD12" w14:textId="77777777" w:rsidR="005D534B" w:rsidRDefault="005D534B">
      <w:r>
        <w:continuationSeparator/>
      </w:r>
    </w:p>
  </w:endnote>
  <w:endnote w:type="continuationNotice" w:id="1">
    <w:p w14:paraId="32060BE7" w14:textId="77777777" w:rsidR="005D534B" w:rsidRDefault="005D53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63C9C" w14:textId="77777777" w:rsidR="005D534B" w:rsidRDefault="005D534B">
      <w:r>
        <w:separator/>
      </w:r>
    </w:p>
  </w:footnote>
  <w:footnote w:type="continuationSeparator" w:id="0">
    <w:p w14:paraId="294C2B18" w14:textId="77777777" w:rsidR="005D534B" w:rsidRDefault="005D534B">
      <w:r>
        <w:continuationSeparator/>
      </w:r>
    </w:p>
  </w:footnote>
  <w:footnote w:type="continuationNotice" w:id="1">
    <w:p w14:paraId="19B4E4C0" w14:textId="77777777" w:rsidR="005D534B" w:rsidRDefault="005D53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F2D0E"/>
    <w:multiLevelType w:val="hybridMultilevel"/>
    <w:tmpl w:val="56264DA6"/>
    <w:lvl w:ilvl="0" w:tplc="2864DA14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7584188">
    <w:abstractNumId w:val="9"/>
  </w:num>
  <w:num w:numId="2" w16cid:durableId="1207528198">
    <w:abstractNumId w:val="9"/>
  </w:num>
  <w:num w:numId="3" w16cid:durableId="669522575">
    <w:abstractNumId w:val="8"/>
  </w:num>
  <w:num w:numId="4" w16cid:durableId="1707871043">
    <w:abstractNumId w:val="8"/>
  </w:num>
  <w:num w:numId="5" w16cid:durableId="446201314">
    <w:abstractNumId w:val="7"/>
  </w:num>
  <w:num w:numId="6" w16cid:durableId="211769820">
    <w:abstractNumId w:val="6"/>
  </w:num>
  <w:num w:numId="7" w16cid:durableId="540168300">
    <w:abstractNumId w:val="5"/>
  </w:num>
  <w:num w:numId="8" w16cid:durableId="2022507568">
    <w:abstractNumId w:val="4"/>
  </w:num>
  <w:num w:numId="9" w16cid:durableId="405960985">
    <w:abstractNumId w:val="3"/>
  </w:num>
  <w:num w:numId="10" w16cid:durableId="1246306762">
    <w:abstractNumId w:val="2"/>
  </w:num>
  <w:num w:numId="11" w16cid:durableId="860624854">
    <w:abstractNumId w:val="1"/>
  </w:num>
  <w:num w:numId="12" w16cid:durableId="1561552480">
    <w:abstractNumId w:val="0"/>
  </w:num>
  <w:num w:numId="13" w16cid:durableId="1302997694">
    <w:abstractNumId w:val="12"/>
  </w:num>
  <w:num w:numId="14" w16cid:durableId="758019045">
    <w:abstractNumId w:val="14"/>
  </w:num>
  <w:num w:numId="15" w16cid:durableId="522674037">
    <w:abstractNumId w:val="13"/>
  </w:num>
  <w:num w:numId="16" w16cid:durableId="940144339">
    <w:abstractNumId w:val="10"/>
  </w:num>
  <w:num w:numId="17" w16cid:durableId="19668832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6C"/>
    <w:rsid w:val="00042F8A"/>
    <w:rsid w:val="00087B03"/>
    <w:rsid w:val="000A3F94"/>
    <w:rsid w:val="000B7F96"/>
    <w:rsid w:val="000C6BE2"/>
    <w:rsid w:val="000D5AB1"/>
    <w:rsid w:val="000D69C7"/>
    <w:rsid w:val="001163A4"/>
    <w:rsid w:val="00130503"/>
    <w:rsid w:val="00192139"/>
    <w:rsid w:val="001C7D44"/>
    <w:rsid w:val="001E0CD5"/>
    <w:rsid w:val="002045EB"/>
    <w:rsid w:val="002054F3"/>
    <w:rsid w:val="00242265"/>
    <w:rsid w:val="0027273F"/>
    <w:rsid w:val="00293B83"/>
    <w:rsid w:val="00297CD7"/>
    <w:rsid w:val="002B7556"/>
    <w:rsid w:val="002C463A"/>
    <w:rsid w:val="002C464A"/>
    <w:rsid w:val="002C7F77"/>
    <w:rsid w:val="002E08C3"/>
    <w:rsid w:val="002F02F4"/>
    <w:rsid w:val="00302A2C"/>
    <w:rsid w:val="00312900"/>
    <w:rsid w:val="00342EED"/>
    <w:rsid w:val="00343C6A"/>
    <w:rsid w:val="0034546C"/>
    <w:rsid w:val="003540D5"/>
    <w:rsid w:val="003576AB"/>
    <w:rsid w:val="00381669"/>
    <w:rsid w:val="00394153"/>
    <w:rsid w:val="003B02D6"/>
    <w:rsid w:val="003B1602"/>
    <w:rsid w:val="003D53FF"/>
    <w:rsid w:val="003D682D"/>
    <w:rsid w:val="003E5B4D"/>
    <w:rsid w:val="003F5BC2"/>
    <w:rsid w:val="003F7D90"/>
    <w:rsid w:val="00410A23"/>
    <w:rsid w:val="00412A5E"/>
    <w:rsid w:val="004169E7"/>
    <w:rsid w:val="0043539B"/>
    <w:rsid w:val="00437EA2"/>
    <w:rsid w:val="00440CA6"/>
    <w:rsid w:val="00452E6A"/>
    <w:rsid w:val="00464AC1"/>
    <w:rsid w:val="00474A83"/>
    <w:rsid w:val="00492DF9"/>
    <w:rsid w:val="00495E17"/>
    <w:rsid w:val="004A46E6"/>
    <w:rsid w:val="004A604C"/>
    <w:rsid w:val="004E20D7"/>
    <w:rsid w:val="005056FF"/>
    <w:rsid w:val="0052105A"/>
    <w:rsid w:val="00526EB2"/>
    <w:rsid w:val="0056128B"/>
    <w:rsid w:val="00567D30"/>
    <w:rsid w:val="0058618B"/>
    <w:rsid w:val="00587524"/>
    <w:rsid w:val="00590540"/>
    <w:rsid w:val="00591AB3"/>
    <w:rsid w:val="005B242F"/>
    <w:rsid w:val="005C7C52"/>
    <w:rsid w:val="005D534B"/>
    <w:rsid w:val="00612E68"/>
    <w:rsid w:val="006216D2"/>
    <w:rsid w:val="00630667"/>
    <w:rsid w:val="00644551"/>
    <w:rsid w:val="00644827"/>
    <w:rsid w:val="00661CD6"/>
    <w:rsid w:val="00665BB7"/>
    <w:rsid w:val="00673C35"/>
    <w:rsid w:val="006964F2"/>
    <w:rsid w:val="006A3CE7"/>
    <w:rsid w:val="006A5A90"/>
    <w:rsid w:val="006C2107"/>
    <w:rsid w:val="006F097E"/>
    <w:rsid w:val="006F51A0"/>
    <w:rsid w:val="006F66CB"/>
    <w:rsid w:val="00702D31"/>
    <w:rsid w:val="007156B6"/>
    <w:rsid w:val="00720F41"/>
    <w:rsid w:val="00722DF6"/>
    <w:rsid w:val="0076387D"/>
    <w:rsid w:val="00783AC3"/>
    <w:rsid w:val="00794F1D"/>
    <w:rsid w:val="007A2DD6"/>
    <w:rsid w:val="007A7E89"/>
    <w:rsid w:val="007B1A23"/>
    <w:rsid w:val="007B70CE"/>
    <w:rsid w:val="007C0025"/>
    <w:rsid w:val="007C75C1"/>
    <w:rsid w:val="007D6993"/>
    <w:rsid w:val="008127B7"/>
    <w:rsid w:val="00850536"/>
    <w:rsid w:val="00864AFA"/>
    <w:rsid w:val="00873DB9"/>
    <w:rsid w:val="00875E13"/>
    <w:rsid w:val="00875E8B"/>
    <w:rsid w:val="00885B16"/>
    <w:rsid w:val="00890E6C"/>
    <w:rsid w:val="008B07F3"/>
    <w:rsid w:val="008E2F3C"/>
    <w:rsid w:val="008E6A11"/>
    <w:rsid w:val="008E7263"/>
    <w:rsid w:val="008E7B80"/>
    <w:rsid w:val="008F0755"/>
    <w:rsid w:val="008F15C5"/>
    <w:rsid w:val="00902AC3"/>
    <w:rsid w:val="009135DE"/>
    <w:rsid w:val="009229BA"/>
    <w:rsid w:val="00932B8C"/>
    <w:rsid w:val="00965D17"/>
    <w:rsid w:val="0098088D"/>
    <w:rsid w:val="009942B3"/>
    <w:rsid w:val="009A715B"/>
    <w:rsid w:val="009D7A38"/>
    <w:rsid w:val="00A27383"/>
    <w:rsid w:val="00A40497"/>
    <w:rsid w:val="00A40DB5"/>
    <w:rsid w:val="00A45DC3"/>
    <w:rsid w:val="00A5331B"/>
    <w:rsid w:val="00A535D9"/>
    <w:rsid w:val="00A56D3E"/>
    <w:rsid w:val="00A646AE"/>
    <w:rsid w:val="00A736B0"/>
    <w:rsid w:val="00A7698E"/>
    <w:rsid w:val="00A77F40"/>
    <w:rsid w:val="00A92BCA"/>
    <w:rsid w:val="00AB60D8"/>
    <w:rsid w:val="00AE56E5"/>
    <w:rsid w:val="00AF554B"/>
    <w:rsid w:val="00B132AD"/>
    <w:rsid w:val="00B1665D"/>
    <w:rsid w:val="00B44BE5"/>
    <w:rsid w:val="00B70FAE"/>
    <w:rsid w:val="00B9574A"/>
    <w:rsid w:val="00B9667A"/>
    <w:rsid w:val="00B97EE6"/>
    <w:rsid w:val="00BE6A42"/>
    <w:rsid w:val="00C00CA0"/>
    <w:rsid w:val="00C02612"/>
    <w:rsid w:val="00C219B7"/>
    <w:rsid w:val="00C31D6F"/>
    <w:rsid w:val="00C56E09"/>
    <w:rsid w:val="00C57FF2"/>
    <w:rsid w:val="00C8151E"/>
    <w:rsid w:val="00C83779"/>
    <w:rsid w:val="00C83E3C"/>
    <w:rsid w:val="00C90544"/>
    <w:rsid w:val="00C94BE0"/>
    <w:rsid w:val="00CA167E"/>
    <w:rsid w:val="00CB0471"/>
    <w:rsid w:val="00CC052F"/>
    <w:rsid w:val="00CC4560"/>
    <w:rsid w:val="00CF5F65"/>
    <w:rsid w:val="00CF6D0B"/>
    <w:rsid w:val="00D02A74"/>
    <w:rsid w:val="00D03101"/>
    <w:rsid w:val="00D20A0D"/>
    <w:rsid w:val="00D578CC"/>
    <w:rsid w:val="00D70552"/>
    <w:rsid w:val="00D74380"/>
    <w:rsid w:val="00D87025"/>
    <w:rsid w:val="00D905F1"/>
    <w:rsid w:val="00DC2623"/>
    <w:rsid w:val="00DE7BBD"/>
    <w:rsid w:val="00DF56DD"/>
    <w:rsid w:val="00E01DC5"/>
    <w:rsid w:val="00E1198A"/>
    <w:rsid w:val="00E11F29"/>
    <w:rsid w:val="00E23A16"/>
    <w:rsid w:val="00E271BE"/>
    <w:rsid w:val="00E52186"/>
    <w:rsid w:val="00E60568"/>
    <w:rsid w:val="00E65E5F"/>
    <w:rsid w:val="00E83008"/>
    <w:rsid w:val="00E87630"/>
    <w:rsid w:val="00EA7DA6"/>
    <w:rsid w:val="00EC48CE"/>
    <w:rsid w:val="00F13E91"/>
    <w:rsid w:val="00F80160"/>
    <w:rsid w:val="00F8542E"/>
    <w:rsid w:val="00FB06F9"/>
    <w:rsid w:val="00FB1C5E"/>
    <w:rsid w:val="00FB214F"/>
    <w:rsid w:val="00FB5AE9"/>
    <w:rsid w:val="00F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38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0" w:qFormat="1"/>
    <w:lsdException w:name="List Number" w:semiHidden="1" w:uiPriority="1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 w:uiPriority="4" w:qFormat="1"/>
    <w:lsdException w:name="Date" w:semiHidden="1" w:uiPriority="3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D8"/>
    <w:pPr>
      <w:spacing w:after="0" w:line="288" w:lineRule="auto"/>
      <w:ind w:right="720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6216D2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4AFA"/>
    <w:pPr>
      <w:keepNext/>
      <w:keepLines/>
      <w:spacing w:after="120" w:line="240" w:lineRule="auto"/>
      <w:outlineLvl w:val="1"/>
    </w:pPr>
    <w:rPr>
      <w:rFonts w:eastAsiaTheme="majorEastAsia" w:cstheme="majorBidi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1198A"/>
    <w:pPr>
      <w:spacing w:line="1000" w:lineRule="exact"/>
      <w:contextualSpacing/>
    </w:pPr>
    <w:rPr>
      <w:rFonts w:asciiTheme="majorHAnsi" w:eastAsiaTheme="majorEastAsia" w:hAnsiTheme="majorHAnsi" w:cstheme="majorBidi"/>
      <w:b/>
      <w:caps/>
      <w:color w:val="39A5B7" w:themeColor="accent1"/>
      <w:spacing w:val="4"/>
      <w:kern w:val="28"/>
      <w:sz w:val="110"/>
    </w:rPr>
  </w:style>
  <w:style w:type="character" w:customStyle="1" w:styleId="TitleChar">
    <w:name w:val="Title Char"/>
    <w:basedOn w:val="DefaultParagraphFont"/>
    <w:link w:val="Title"/>
    <w:uiPriority w:val="1"/>
    <w:rsid w:val="00E1198A"/>
    <w:rPr>
      <w:rFonts w:asciiTheme="majorHAnsi" w:eastAsiaTheme="majorEastAsia" w:hAnsiTheme="majorHAnsi" w:cstheme="majorBidi"/>
      <w:b/>
      <w:caps/>
      <w:color w:val="39A5B7" w:themeColor="accent1"/>
      <w:spacing w:val="4"/>
      <w:kern w:val="28"/>
      <w:sz w:val="110"/>
    </w:rPr>
  </w:style>
  <w:style w:type="character" w:styleId="Hyperlink">
    <w:name w:val="Hyperlink"/>
    <w:basedOn w:val="DefaultParagraphFont"/>
    <w:uiPriority w:val="99"/>
    <w:semiHidden/>
    <w:rsid w:val="00FB1C5E"/>
    <w:rPr>
      <w:color w:val="39A5B7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16D2"/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styleId="Subtitle">
    <w:name w:val="Subtitle"/>
    <w:basedOn w:val="Normal"/>
    <w:link w:val="SubtitleChar"/>
    <w:uiPriority w:val="11"/>
    <w:qFormat/>
    <w:rsid w:val="00C83779"/>
    <w:pPr>
      <w:numPr>
        <w:ilvl w:val="1"/>
      </w:numPr>
      <w:spacing w:after="160"/>
      <w:contextualSpacing/>
    </w:pPr>
    <w:rPr>
      <w:rFonts w:asciiTheme="majorHAnsi" w:eastAsiaTheme="minorEastAsia" w:hAnsiTheme="majorHAnsi"/>
      <w:b/>
      <w:caps/>
      <w:color w:val="39A5B7" w:themeColor="accent1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rsid w:val="007D6993"/>
    <w:rPr>
      <w:rFonts w:asciiTheme="majorHAnsi" w:eastAsiaTheme="minorEastAsia" w:hAnsiTheme="majorHAnsi"/>
      <w:b/>
      <w:caps/>
      <w:color w:val="39A5B7" w:themeColor="accen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6993"/>
    <w:rPr>
      <w:i/>
      <w:iCs/>
      <w:color w:val="2A7B88" w:themeColor="accent1" w:themeShade="BF"/>
      <w:sz w:val="20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D6993"/>
    <w:rPr>
      <w:sz w:val="20"/>
      <w:szCs w:val="16"/>
    </w:rPr>
  </w:style>
  <w:style w:type="paragraph" w:styleId="BodyText3">
    <w:name w:val="Body Text 3"/>
    <w:basedOn w:val="Normal"/>
    <w:link w:val="BodyText3Char"/>
    <w:uiPriority w:val="99"/>
    <w:semiHidden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D6993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DF56D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6993"/>
    <w:rPr>
      <w:rFonts w:ascii="Segoe UI" w:hAnsi="Segoe UI" w:cs="Segoe UI"/>
      <w:sz w:val="20"/>
      <w:szCs w:val="16"/>
    </w:rPr>
  </w:style>
  <w:style w:type="character" w:styleId="FollowedHyperlink">
    <w:name w:val="FollowedHyperlink"/>
    <w:basedOn w:val="DefaultParagraphFont"/>
    <w:uiPriority w:val="99"/>
    <w:semiHidden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4AFA"/>
    <w:rPr>
      <w:rFonts w:eastAsiaTheme="majorEastAsia" w:cstheme="majorBidi"/>
      <w:sz w:val="20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9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9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A736B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93"/>
    <w:rPr>
      <w:rFonts w:ascii="Segoe UI" w:hAnsi="Segoe UI" w:cs="Segoe UI"/>
      <w:sz w:val="20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9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99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A736B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6993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A736B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A736B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6993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A736B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993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D6993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A736B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D6993"/>
    <w:rPr>
      <w:rFonts w:ascii="Consolas" w:hAnsi="Consolas"/>
      <w:sz w:val="20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rsid w:val="00D705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72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Skills">
    <w:name w:val="Bullets Skills"/>
    <w:basedOn w:val="Normal"/>
    <w:semiHidden/>
    <w:qFormat/>
    <w:rsid w:val="00864AFA"/>
    <w:pPr>
      <w:widowControl w:val="0"/>
      <w:numPr>
        <w:numId w:val="17"/>
      </w:numPr>
      <w:autoSpaceDE w:val="0"/>
      <w:autoSpaceDN w:val="0"/>
      <w:spacing w:line="312" w:lineRule="auto"/>
    </w:pPr>
    <w:rPr>
      <w:rFonts w:eastAsia="Arial" w:cs="Arial"/>
      <w:color w:val="auto"/>
      <w:sz w:val="18"/>
      <w:szCs w:val="16"/>
      <w:lang w:bidi="en-US"/>
    </w:rPr>
  </w:style>
  <w:style w:type="paragraph" w:customStyle="1" w:styleId="BulletedList">
    <w:name w:val="Bulleted List"/>
    <w:basedOn w:val="Normal"/>
    <w:uiPriority w:val="12"/>
    <w:qFormat/>
    <w:rsid w:val="00864AFA"/>
    <w:pPr>
      <w:widowControl w:val="0"/>
      <w:numPr>
        <w:numId w:val="5"/>
      </w:numPr>
      <w:tabs>
        <w:tab w:val="left" w:pos="5850"/>
      </w:tabs>
      <w:autoSpaceDE w:val="0"/>
      <w:autoSpaceDN w:val="0"/>
      <w:jc w:val="both"/>
    </w:pPr>
    <w:rPr>
      <w:rFonts w:eastAsia="Arial" w:cs="Arial"/>
      <w:color w:val="auto"/>
      <w:szCs w:val="20"/>
      <w:lang w:bidi="en-US"/>
    </w:rPr>
  </w:style>
  <w:style w:type="character" w:customStyle="1" w:styleId="NotBold">
    <w:name w:val="Not Bold"/>
    <w:uiPriority w:val="1"/>
    <w:qFormat/>
    <w:rsid w:val="006216D2"/>
    <w:rPr>
      <w:b/>
      <w:caps/>
      <w:smallCaps w:val="0"/>
      <w:color w:val="auto"/>
    </w:rPr>
  </w:style>
  <w:style w:type="paragraph" w:styleId="Header">
    <w:name w:val="header"/>
    <w:basedOn w:val="Normal"/>
    <w:link w:val="HeaderChar"/>
    <w:uiPriority w:val="99"/>
    <w:semiHidden/>
    <w:rsid w:val="00CC05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52F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CC05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52F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1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kjpdawood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Simple%20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30A38AB60C44DC87DA7D6CA3F2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6B7D3-2196-4DAD-BF85-11971E92A852}"/>
      </w:docPartPr>
      <w:docPartBody>
        <w:p w:rsidR="002D1AE4" w:rsidRDefault="000C35ED">
          <w:pPr>
            <w:pStyle w:val="4F30A38AB60C44DC87DA7D6CA3F2459C"/>
          </w:pPr>
          <w:r>
            <w:t>Contact Info</w:t>
          </w:r>
        </w:p>
      </w:docPartBody>
    </w:docPart>
    <w:docPart>
      <w:docPartPr>
        <w:name w:val="2A60723D65D44C8F82A24B843200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7A9F2-9BE3-43DB-91AD-9AC8830A425A}"/>
      </w:docPartPr>
      <w:docPartBody>
        <w:p w:rsidR="002D1AE4" w:rsidRDefault="000C35ED">
          <w:pPr>
            <w:pStyle w:val="2A60723D65D44C8F82A24B8432003E52"/>
          </w:pPr>
          <w:r>
            <w:t>EDUCATION</w:t>
          </w:r>
        </w:p>
      </w:docPartBody>
    </w:docPart>
    <w:docPart>
      <w:docPartPr>
        <w:name w:val="C3B876B588B54951B55705660EE61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E3F82-BE0D-4DE3-8676-770B20F3F6AE}"/>
      </w:docPartPr>
      <w:docPartBody>
        <w:p w:rsidR="002D1AE4" w:rsidRDefault="000C35ED">
          <w:pPr>
            <w:pStyle w:val="C3B876B588B54951B55705660EE61978"/>
          </w:pPr>
          <w:r w:rsidRPr="00FE02DA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C1"/>
    <w:rsid w:val="000C35ED"/>
    <w:rsid w:val="000F1E5A"/>
    <w:rsid w:val="002252C1"/>
    <w:rsid w:val="002D1AE4"/>
    <w:rsid w:val="00591AB3"/>
    <w:rsid w:val="00A535D9"/>
    <w:rsid w:val="00D75849"/>
    <w:rsid w:val="00E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after="0" w:line="288" w:lineRule="auto"/>
      <w:ind w:right="72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0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30A38AB60C44DC87DA7D6CA3F2459C">
    <w:name w:val="4F30A38AB60C44DC87DA7D6CA3F2459C"/>
  </w:style>
  <w:style w:type="paragraph" w:customStyle="1" w:styleId="D8B1833EE67A4F4882DC5A58FB7ECE7C">
    <w:name w:val="D8B1833EE67A4F4882DC5A58FB7ECE7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00000" w:themeColor="text1"/>
      <w:sz w:val="20"/>
      <w:szCs w:val="32"/>
      <w:lang w:val="en-US" w:eastAsia="en-US"/>
    </w:rPr>
  </w:style>
  <w:style w:type="paragraph" w:customStyle="1" w:styleId="2A60723D65D44C8F82A24B8432003E52">
    <w:name w:val="2A60723D65D44C8F82A24B8432003E52"/>
  </w:style>
  <w:style w:type="paragraph" w:customStyle="1" w:styleId="C3B876B588B54951B55705660EE61978">
    <w:name w:val="C3B876B588B54951B55705660EE61978"/>
  </w:style>
  <w:style w:type="paragraph" w:customStyle="1" w:styleId="4D0E021BECC042C591E0CE65375FF716">
    <w:name w:val="4D0E021BECC042C591E0CE65375FF716"/>
    <w:rsid w:val="00E54EC4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87">
      <a:majorFont>
        <a:latin typeface="Montserrat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3B32AD-3BF7-4377-9B31-A83D9A03B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78981-0367-4672-8245-9615348EE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58302C-FCE1-404F-8458-94D42AEDE06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B54D57E-FD9B-4FBF-92B7-4519259A41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bold resume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2024-08-15T14:39:00Z</dcterms:created>
  <dcterms:modified xsi:type="dcterms:W3CDTF">2024-08-15T16:05:00Z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1295c4bc-55eb-4936-8af5-39110fbc0ca9</vt:lpwstr>
  </property>
</Properties>
</file>